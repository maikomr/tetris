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id w:val="-1290352585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:rsidR="009E3DBD" w:rsidRDefault="009E3DBD" w:rsidP="009E3DBD">
          <w:pPr>
            <w:jc w:val="center"/>
          </w:pPr>
        </w:p>
        <w:p w:rsidR="009E3DBD" w:rsidRPr="009E3DBD" w:rsidRDefault="009E3DBD" w:rsidP="009E3DBD">
          <w:pPr>
            <w:jc w:val="center"/>
            <w:rPr>
              <w:b/>
              <w:sz w:val="28"/>
              <w:lang w:val="es-BO"/>
            </w:rPr>
          </w:pPr>
          <w:r w:rsidRPr="009E3DBD">
            <w:rPr>
              <w:b/>
              <w:noProof/>
              <w:sz w:val="28"/>
              <w:lang w:val="es-BO" w:eastAsia="es-BO"/>
            </w:rPr>
            <w:drawing>
              <wp:anchor distT="0" distB="0" distL="114300" distR="114300" simplePos="0" relativeHeight="251668480" behindDoc="0" locked="0" layoutInCell="1" allowOverlap="1" wp14:anchorId="72B39A72" wp14:editId="6F390DAF">
                <wp:simplePos x="0" y="0"/>
                <wp:positionH relativeFrom="column">
                  <wp:posOffset>5157148</wp:posOffset>
                </wp:positionH>
                <wp:positionV relativeFrom="paragraph">
                  <wp:posOffset>-11506</wp:posOffset>
                </wp:positionV>
                <wp:extent cx="840740" cy="1030605"/>
                <wp:effectExtent l="19050" t="0" r="0" b="0"/>
                <wp:wrapNone/>
                <wp:docPr id="13" name="Imagen 6" descr="UM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UMS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0740" cy="1030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9E3DBD">
            <w:rPr>
              <w:b/>
              <w:noProof/>
              <w:sz w:val="28"/>
              <w:lang w:val="es-BO" w:eastAsia="es-BO"/>
            </w:rPr>
            <w:drawing>
              <wp:anchor distT="0" distB="0" distL="114300" distR="114300" simplePos="0" relativeHeight="251667456" behindDoc="0" locked="0" layoutInCell="1" allowOverlap="1" wp14:anchorId="7ACEDF97" wp14:editId="6D64AF25">
                <wp:simplePos x="0" y="0"/>
                <wp:positionH relativeFrom="column">
                  <wp:posOffset>-384184</wp:posOffset>
                </wp:positionH>
                <wp:positionV relativeFrom="paragraph">
                  <wp:posOffset>-11506</wp:posOffset>
                </wp:positionV>
                <wp:extent cx="1052195" cy="937895"/>
                <wp:effectExtent l="19050" t="0" r="0" b="0"/>
                <wp:wrapNone/>
                <wp:docPr id="12" name="Imagen 5" descr="TECNOL~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TECNOL~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lum bright="-6000" contrast="24000"/>
                          <a:grayscl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937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9E3DBD">
            <w:rPr>
              <w:b/>
              <w:sz w:val="28"/>
              <w:lang w:val="es-BO"/>
            </w:rPr>
            <w:t>UNIVERSIDAD MAYOR DE SAN SIMÓN</w:t>
          </w:r>
        </w:p>
        <w:p w:rsidR="009E3DBD" w:rsidRPr="009E3DBD" w:rsidRDefault="009E3DBD" w:rsidP="009E3DBD">
          <w:pPr>
            <w:jc w:val="center"/>
            <w:rPr>
              <w:b/>
              <w:sz w:val="28"/>
              <w:lang w:val="es-BO"/>
            </w:rPr>
          </w:pPr>
          <w:r w:rsidRPr="009E3DBD">
            <w:rPr>
              <w:b/>
              <w:sz w:val="28"/>
              <w:lang w:val="es-BO"/>
            </w:rPr>
            <w:t>FACULTAD DE CIENCIAS Y TECNOLOGÍA</w:t>
          </w:r>
        </w:p>
        <w:p w:rsidR="009E3DBD" w:rsidRPr="009E3DBD" w:rsidRDefault="005338AE" w:rsidP="009E3DBD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INGENIERÍA INFORMÁ</w:t>
          </w:r>
          <w:r w:rsidR="009E3DBD" w:rsidRPr="009E3DBD">
            <w:rPr>
              <w:b/>
              <w:sz w:val="28"/>
            </w:rPr>
            <w:t>TICA</w:t>
          </w:r>
        </w:p>
        <w:p w:rsidR="009E3DBD" w:rsidRPr="004A47C8" w:rsidRDefault="009E3DBD" w:rsidP="009E3DBD">
          <w:pPr>
            <w:ind w:left="216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A47C8">
            <w:rPr>
              <w:rFonts w:ascii="Times New Roman" w:hAnsi="Times New Roman" w:cs="Times New Roman"/>
              <w:noProof/>
              <w:sz w:val="24"/>
              <w:szCs w:val="24"/>
              <w:lang w:val="es-BO" w:eastAsia="es-BO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4AA0120E" wp14:editId="79E18769">
                    <wp:simplePos x="0" y="0"/>
                    <wp:positionH relativeFrom="column">
                      <wp:posOffset>960120</wp:posOffset>
                    </wp:positionH>
                    <wp:positionV relativeFrom="paragraph">
                      <wp:posOffset>63500</wp:posOffset>
                    </wp:positionV>
                    <wp:extent cx="4157980" cy="43815"/>
                    <wp:effectExtent l="0" t="19050" r="13970" b="13335"/>
                    <wp:wrapNone/>
                    <wp:docPr id="8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157980" cy="43815"/>
                              <a:chOff x="1701" y="2928"/>
                              <a:chExt cx="8760" cy="69"/>
                            </a:xfrm>
                          </wpg:grpSpPr>
                          <wps:wsp>
                            <wps:cNvPr id="9" name="Line 8"/>
                            <wps:cNvCnPr/>
                            <wps:spPr bwMode="auto">
                              <a:xfrm>
                                <a:off x="1701" y="2928"/>
                                <a:ext cx="876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9"/>
                            <wps:cNvCnPr/>
                            <wps:spPr bwMode="auto">
                              <a:xfrm>
                                <a:off x="1701" y="2997"/>
                                <a:ext cx="876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067B16" id="Grupo 7" o:spid="_x0000_s1026" style="position:absolute;margin-left:75.6pt;margin-top:5pt;width:327.4pt;height:3.45pt;z-index:251669504" coordorigin="1701,2928" coordsize="8760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">
                    <v:line id="Line 8" o:spid="_x0000_s1027" style="position:absolute;visibility:visible;mso-wrap-style:square" from="1701,2928" to="10461,2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a8GMMAAADaAAAADwAAAGRycy9kb3ducmV2LnhtbESPQWsCMRSE7wX/Q3hCL6Vm9SB2NYqU&#10;LbR40u2lt8fmuVncvCzJU7f/vikUehxm5htmsxt9r24UUxfYwHxWgCJugu24NfBZvz2vQCVBttgH&#10;JgPflGC3nTxssLThzke6naRVGcKpRANOZCi1To0jj2kWBuLsnUP0KFnGVtuI9wz3vV4UxVJ77Dgv&#10;OBzo1VFzOV29Abk8uXk1dvWhKqQKdfxYnK9fxjxOx/0alNAo/+G/9rs18AK/V/IN0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mvBjDAAAA2gAAAA8AAAAAAAAAAAAA&#10;AAAAoQIAAGRycy9kb3ducmV2LnhtbFBLBQYAAAAABAAEAPkAAACRAwAAAAA=&#10;" strokecolor="blue" strokeweight="2.25pt"/>
                    <v:line id="Line 9" o:spid="_x0000_s1028" style="position:absolute;visibility:visible;mso-wrap-style:square" from="1701,2997" to="10461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r5o8AAAADbAAAADwAAAGRycy9kb3ducmV2LnhtbERP22oCMRB9F/oPYQq+adYipa5GqQVB&#10;EBEv4OuYjLtrN5NlEzX+fSMUfJvDuc5kFm0tbtT6yrGCQT8DQaydqbhQcNgvel8gfEA2WDsmBQ/y&#10;MJu+dSaYG3fnLd12oRAphH2OCsoQmlxKr0uy6PuuIU7c2bUWQ4JtIU2L9xRua/mRZZ/SYsWpocSG&#10;fkrSv7urVXC8jE6bWGkz5NN2NVz6uNbzuVLd9/g9BhEohpf43700af4Anr+kA+T0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DK+aPAAAAA2wAAAA8AAAAAAAAAAAAAAAAA&#10;oQIAAGRycy9kb3ducmV2LnhtbFBLBQYAAAAABAAEAPkAAACOAwAAAAA=&#10;" strokecolor="red" strokeweight="2.25pt"/>
                  </v:group>
                </w:pict>
              </mc:Fallback>
            </mc:AlternateContent>
          </w:r>
        </w:p>
        <w:p w:rsidR="002163EE" w:rsidRDefault="002163EE">
          <w:pPr>
            <w:pStyle w:val="NoSpacing"/>
            <w:rPr>
              <w:sz w:val="24"/>
            </w:rPr>
          </w:pPr>
        </w:p>
        <w:p w:rsidR="009E3DBD" w:rsidRDefault="009E3DBD">
          <w:pPr>
            <w:pStyle w:val="NoSpacing"/>
            <w:rPr>
              <w:sz w:val="24"/>
            </w:rPr>
          </w:pPr>
        </w:p>
        <w:p w:rsidR="009E3DBD" w:rsidRDefault="009E3DBD">
          <w:pPr>
            <w:pStyle w:val="NoSpacing"/>
            <w:rPr>
              <w:sz w:val="24"/>
            </w:rPr>
          </w:pPr>
        </w:p>
        <w:p w:rsidR="009E3DBD" w:rsidRDefault="009E3DBD">
          <w:pPr>
            <w:pStyle w:val="NoSpacing"/>
            <w:rPr>
              <w:sz w:val="24"/>
            </w:rPr>
          </w:pPr>
        </w:p>
        <w:p w:rsidR="009E3DBD" w:rsidRDefault="009E3DBD">
          <w:pPr>
            <w:pStyle w:val="NoSpacing"/>
            <w:rPr>
              <w:sz w:val="24"/>
            </w:rPr>
          </w:pPr>
        </w:p>
        <w:p w:rsidR="009E3DBD" w:rsidRDefault="009E3DBD">
          <w:r>
            <w:rPr>
              <w:noProof/>
              <w:lang w:val="es-BO" w:eastAsia="es-BO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C14CFAA" wp14:editId="256F84C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236164</wp:posOffset>
                    </wp:positionV>
                    <wp:extent cx="3943350" cy="1325880"/>
                    <wp:effectExtent l="0" t="0" r="0" b="5080"/>
                    <wp:wrapTopAndBottom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72"/>
                                  </w:rPr>
                                  <w:alias w:val="Title"/>
                                  <w:tag w:val=""/>
                                  <w:id w:val="196014748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Pr="009E3DBD" w:rsidRDefault="009E3DBD" w:rsidP="009E3DBD">
                                    <w:pPr>
                                      <w:pStyle w:val="Title"/>
                                      <w:rPr>
                                        <w:sz w:val="72"/>
                                      </w:rPr>
                                    </w:pPr>
                                    <w:proofErr w:type="spellStart"/>
                                    <w:r w:rsidRPr="009E3DBD">
                                      <w:rPr>
                                        <w:sz w:val="72"/>
                                      </w:rPr>
                                      <w:t>Reporte</w:t>
                                    </w:r>
                                    <w:proofErr w:type="spellEnd"/>
                                    <w:r w:rsidRPr="009E3DBD">
                                      <w:rPr>
                                        <w:sz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E3DBD">
                                      <w:rPr>
                                        <w:sz w:val="72"/>
                                      </w:rPr>
                                      <w:t>Técnico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2163EE" w:rsidRPr="009E3DBD" w:rsidRDefault="00C35E70" w:rsidP="009E3DBD">
                                <w:pPr>
                                  <w:pStyle w:val="Subtitle"/>
                                  <w:rPr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</w:rPr>
                                    <w:alias w:val="Subtitle"/>
                                    <w:tag w:val=""/>
                                    <w:id w:val="-165491591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3DBD" w:rsidRPr="009E3DBD">
                                      <w:rPr>
                                        <w:sz w:val="28"/>
                                      </w:rPr>
                                      <w:t>Proyecto Tetris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C14CF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18.6pt;width:310.5pt;height:104.4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nPcwIAAFU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sz w:val="72"/>
                            </w:rPr>
                            <w:alias w:val="Title"/>
                            <w:tag w:val=""/>
                            <w:id w:val="196014748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Pr="009E3DBD" w:rsidRDefault="009E3DBD" w:rsidP="009E3DBD">
                              <w:pPr>
                                <w:pStyle w:val="Title"/>
                                <w:rPr>
                                  <w:sz w:val="72"/>
                                </w:rPr>
                              </w:pPr>
                              <w:proofErr w:type="spellStart"/>
                              <w:r w:rsidRPr="009E3DBD">
                                <w:rPr>
                                  <w:sz w:val="72"/>
                                </w:rPr>
                                <w:t>Reporte</w:t>
                              </w:r>
                              <w:proofErr w:type="spellEnd"/>
                              <w:r w:rsidRPr="009E3DBD">
                                <w:rPr>
                                  <w:sz w:val="72"/>
                                </w:rPr>
                                <w:t xml:space="preserve"> </w:t>
                              </w:r>
                              <w:proofErr w:type="spellStart"/>
                              <w:r w:rsidRPr="009E3DBD">
                                <w:rPr>
                                  <w:sz w:val="72"/>
                                </w:rPr>
                                <w:t>Técnico</w:t>
                              </w:r>
                              <w:proofErr w:type="spellEnd"/>
                            </w:p>
                          </w:sdtContent>
                        </w:sdt>
                        <w:p w:rsidR="002163EE" w:rsidRPr="009E3DBD" w:rsidRDefault="00C35E70" w:rsidP="009E3DBD">
                          <w:pPr>
                            <w:pStyle w:val="Subtitle"/>
                            <w:rPr>
                              <w:sz w:val="28"/>
                            </w:rPr>
                          </w:pPr>
                          <w:sdt>
                            <w:sdtPr>
                              <w:rPr>
                                <w:sz w:val="28"/>
                              </w:rPr>
                              <w:alias w:val="Subtitle"/>
                              <w:tag w:val=""/>
                              <w:id w:val="-165491591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3DBD" w:rsidRPr="009E3DBD">
                                <w:rPr>
                                  <w:sz w:val="28"/>
                                </w:rPr>
                                <w:t>Proyecto Tetris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</w:p>
        <w:p w:rsidR="009E3DBD" w:rsidRDefault="009E3DBD"/>
        <w:p w:rsidR="009E3DBD" w:rsidRDefault="009E3DBD"/>
        <w:p w:rsidR="009E3DBD" w:rsidRPr="009E3DBD" w:rsidRDefault="009E3DBD">
          <w:pPr>
            <w:rPr>
              <w:sz w:val="24"/>
            </w:rPr>
          </w:pPr>
        </w:p>
        <w:p w:rsidR="009E3DBD" w:rsidRPr="009E3DBD" w:rsidRDefault="009E3DBD">
          <w:pPr>
            <w:rPr>
              <w:b/>
              <w:sz w:val="36"/>
              <w:lang w:val="es-BO"/>
            </w:rPr>
          </w:pPr>
          <w:r w:rsidRPr="009E3DBD">
            <w:rPr>
              <w:b/>
              <w:sz w:val="36"/>
              <w:lang w:val="es-BO"/>
            </w:rPr>
            <w:t>Docente: Lic. Vladimir Costas</w:t>
          </w:r>
        </w:p>
        <w:p w:rsidR="009E3DBD" w:rsidRDefault="009E3DBD">
          <w:pPr>
            <w:rPr>
              <w:b/>
              <w:sz w:val="36"/>
              <w:lang w:val="es-BO"/>
            </w:rPr>
          </w:pPr>
          <w:r w:rsidRPr="009E3DBD">
            <w:rPr>
              <w:b/>
              <w:sz w:val="36"/>
              <w:lang w:val="es-BO"/>
            </w:rPr>
            <w:t>Estudiante: Maiko Alberto Morales Román</w:t>
          </w:r>
        </w:p>
        <w:p w:rsidR="009E3DBD" w:rsidRDefault="009E3DBD">
          <w:pPr>
            <w:rPr>
              <w:b/>
              <w:sz w:val="36"/>
              <w:lang w:val="es-BO"/>
            </w:rPr>
          </w:pPr>
          <w:r>
            <w:rPr>
              <w:b/>
              <w:sz w:val="36"/>
              <w:lang w:val="es-BO"/>
            </w:rPr>
            <w:t>Materia: Programación Web</w:t>
          </w:r>
        </w:p>
        <w:p w:rsidR="009E3DBD" w:rsidRDefault="009E3DBD">
          <w:pPr>
            <w:rPr>
              <w:b/>
              <w:sz w:val="36"/>
              <w:lang w:val="es-BO"/>
            </w:rPr>
          </w:pPr>
        </w:p>
        <w:p w:rsidR="009E3DBD" w:rsidRDefault="009E3DBD">
          <w:pPr>
            <w:rPr>
              <w:b/>
              <w:sz w:val="36"/>
              <w:lang w:val="es-BO"/>
            </w:rPr>
          </w:pPr>
        </w:p>
        <w:p w:rsidR="002163EE" w:rsidRPr="00062F64" w:rsidRDefault="009E3DBD" w:rsidP="009E3DBD">
          <w:pPr>
            <w:jc w:val="center"/>
            <w:rPr>
              <w:b/>
              <w:sz w:val="28"/>
              <w:lang w:val="es-BO"/>
            </w:rPr>
          </w:pPr>
          <w:r w:rsidRPr="00062F64">
            <w:rPr>
              <w:b/>
              <w:sz w:val="28"/>
              <w:lang w:val="es-BO"/>
            </w:rPr>
            <w:t>Cochabamba, 15 de Octubre de 2016</w:t>
          </w:r>
        </w:p>
      </w:sdtContent>
    </w:sdt>
    <w:bookmarkEnd w:id="4"/>
    <w:bookmarkEnd w:id="3"/>
    <w:bookmarkEnd w:id="2"/>
    <w:bookmarkEnd w:id="1"/>
    <w:bookmarkEnd w:id="0"/>
    <w:p w:rsidR="00B81665" w:rsidRDefault="00B81665" w:rsidP="00B81665">
      <w:pPr>
        <w:pStyle w:val="Heading1"/>
        <w:rPr>
          <w:lang w:val="es-BO"/>
        </w:rPr>
      </w:pPr>
      <w:r>
        <w:rPr>
          <w:lang w:val="es-BO"/>
        </w:rPr>
        <w:lastRenderedPageBreak/>
        <w:t>Problema</w:t>
      </w:r>
    </w:p>
    <w:p w:rsidR="00B81665" w:rsidRDefault="00B81665" w:rsidP="00B81665">
      <w:pPr>
        <w:rPr>
          <w:lang w:val="es-BO"/>
        </w:rPr>
      </w:pPr>
      <w:r>
        <w:rPr>
          <w:lang w:val="es-BO"/>
        </w:rPr>
        <w:t xml:space="preserve">El problema dado es construir un juego </w:t>
      </w:r>
      <w:proofErr w:type="spellStart"/>
      <w:r>
        <w:rPr>
          <w:lang w:val="es-BO"/>
        </w:rPr>
        <w:t>arcade</w:t>
      </w:r>
      <w:proofErr w:type="spellEnd"/>
      <w:r>
        <w:rPr>
          <w:lang w:val="es-BO"/>
        </w:rPr>
        <w:t xml:space="preserve"> para la plataforma web. El juego elegido fue </w:t>
      </w:r>
      <w:proofErr w:type="spellStart"/>
      <w:r w:rsidRPr="00B81665">
        <w:rPr>
          <w:b/>
          <w:lang w:val="es-BO"/>
        </w:rPr>
        <w:t>Tetris</w:t>
      </w:r>
      <w:proofErr w:type="spellEnd"/>
      <w:r>
        <w:rPr>
          <w:lang w:val="es-BO"/>
        </w:rPr>
        <w:t>, las características a considerar son las siguientes:</w:t>
      </w:r>
    </w:p>
    <w:p w:rsidR="00B81665" w:rsidRDefault="00B81665" w:rsidP="00B81665">
      <w:pPr>
        <w:pStyle w:val="ListBullet"/>
        <w:rPr>
          <w:lang w:val="es-BO"/>
        </w:rPr>
      </w:pPr>
      <w:r>
        <w:rPr>
          <w:lang w:val="es-BO"/>
        </w:rPr>
        <w:t>El juego debe funcionar correctamente</w:t>
      </w:r>
    </w:p>
    <w:p w:rsidR="00B81665" w:rsidRDefault="00B81665" w:rsidP="00B81665">
      <w:pPr>
        <w:pStyle w:val="ListBullet"/>
        <w:rPr>
          <w:lang w:val="es-BO"/>
        </w:rPr>
      </w:pPr>
      <w:r>
        <w:rPr>
          <w:lang w:val="es-BO"/>
        </w:rPr>
        <w:t>Las piezas deben (según acciones del usuario) rotar, así como avanzar a la derecha, a la izquierda y hacia abajo.</w:t>
      </w:r>
    </w:p>
    <w:p w:rsidR="00B81665" w:rsidRDefault="00B81665" w:rsidP="00B81665">
      <w:pPr>
        <w:pStyle w:val="ListBullet"/>
        <w:rPr>
          <w:lang w:val="es-BO"/>
        </w:rPr>
      </w:pPr>
      <w:r>
        <w:rPr>
          <w:lang w:val="es-BO"/>
        </w:rPr>
        <w:t>El juego debe terminar cuando no se puede crear una nueva pieza.</w:t>
      </w:r>
    </w:p>
    <w:p w:rsidR="00B81665" w:rsidRDefault="00B81665" w:rsidP="00B81665">
      <w:pPr>
        <w:pStyle w:val="ListBullet"/>
        <w:rPr>
          <w:lang w:val="es-BO"/>
        </w:rPr>
      </w:pPr>
      <w:r>
        <w:rPr>
          <w:lang w:val="es-BO"/>
        </w:rPr>
        <w:t>El juego debe tener niveles de dificultad.</w:t>
      </w:r>
    </w:p>
    <w:p w:rsidR="00B81665" w:rsidRDefault="00B81665" w:rsidP="00B81665">
      <w:pPr>
        <w:pStyle w:val="ListBullet"/>
        <w:rPr>
          <w:lang w:val="es-BO"/>
        </w:rPr>
      </w:pPr>
      <w:r>
        <w:rPr>
          <w:lang w:val="es-BO"/>
        </w:rPr>
        <w:t>El juego debe mostrar el score y una lista de los puntajes más altos.</w:t>
      </w:r>
    </w:p>
    <w:p w:rsidR="00B81665" w:rsidRDefault="00B81665" w:rsidP="00B81665">
      <w:pPr>
        <w:pStyle w:val="ListBullet"/>
        <w:rPr>
          <w:lang w:val="es-BO"/>
        </w:rPr>
      </w:pPr>
      <w:r>
        <w:rPr>
          <w:lang w:val="es-BO"/>
        </w:rPr>
        <w:t>El juego debe almacenar en una base de datos la información necesaria relacionada con los scores.</w:t>
      </w:r>
    </w:p>
    <w:p w:rsidR="00B81665" w:rsidRDefault="00B81665" w:rsidP="00B81665">
      <w:pPr>
        <w:pStyle w:val="Heading1"/>
        <w:rPr>
          <w:lang w:val="es-BO"/>
        </w:rPr>
      </w:pPr>
      <w:r>
        <w:rPr>
          <w:lang w:val="es-BO"/>
        </w:rPr>
        <w:t>Solución</w:t>
      </w:r>
    </w:p>
    <w:p w:rsidR="00B81665" w:rsidRDefault="00B81665" w:rsidP="00B81665">
      <w:pPr>
        <w:jc w:val="both"/>
        <w:rPr>
          <w:lang w:val="es-BO"/>
        </w:rPr>
      </w:pPr>
      <w:r>
        <w:rPr>
          <w:lang w:val="es-BO"/>
        </w:rPr>
        <w:t>La solución planteada es la siguiente:</w:t>
      </w:r>
    </w:p>
    <w:p w:rsidR="00B81665" w:rsidRDefault="00B81665" w:rsidP="00B81665">
      <w:pPr>
        <w:jc w:val="both"/>
        <w:rPr>
          <w:lang w:val="es-BO"/>
        </w:rPr>
      </w:pPr>
      <w:r>
        <w:rPr>
          <w:lang w:val="es-BO"/>
        </w:rPr>
        <w:t>Se tienen bloques en un tablero, en el que se representaran las piezas que aparecen de forma aleatoria.</w:t>
      </w:r>
    </w:p>
    <w:p w:rsidR="00B81665" w:rsidRDefault="00B81665" w:rsidP="00B81665">
      <w:pPr>
        <w:jc w:val="both"/>
        <w:rPr>
          <w:lang w:val="es-BO"/>
        </w:rPr>
      </w:pPr>
      <w:r>
        <w:rPr>
          <w:lang w:val="es-BO"/>
        </w:rPr>
        <w:t>Las piezas no son más que arreglos de números que indican el color de un bloque, si el número es 0 el bloque está vacío, del uno al seis indica el ID de la pieza y también un color identificador.</w:t>
      </w:r>
    </w:p>
    <w:p w:rsidR="00B81665" w:rsidRDefault="00B81665" w:rsidP="00B81665">
      <w:pPr>
        <w:jc w:val="both"/>
        <w:rPr>
          <w:lang w:val="es-BO"/>
        </w:rPr>
      </w:pPr>
      <w:r>
        <w:rPr>
          <w:lang w:val="es-BO"/>
        </w:rPr>
        <w:t>Cada cierto tiempo se representa el estado del juego, al mismo tiempo se verifica si una pieza terminó de caer para generar una nueva, o si el juego ha terminado para pedir al usuario su nombre y registrar su score.</w:t>
      </w:r>
    </w:p>
    <w:p w:rsidR="00B81665" w:rsidRDefault="00B81665" w:rsidP="00B81665">
      <w:pPr>
        <w:jc w:val="both"/>
        <w:rPr>
          <w:lang w:val="es-BO"/>
        </w:rPr>
      </w:pPr>
      <w:r>
        <w:rPr>
          <w:lang w:val="es-BO"/>
        </w:rPr>
        <w:t>Cada vez que el juego termina el usuario ingresa su nombre y se almacena éste junto con su score en una base de datos.</w:t>
      </w:r>
    </w:p>
    <w:p w:rsidR="00B81665" w:rsidRDefault="00B81665" w:rsidP="00B81665">
      <w:pPr>
        <w:jc w:val="both"/>
        <w:rPr>
          <w:lang w:val="es-BO"/>
        </w:rPr>
      </w:pPr>
      <w:r>
        <w:rPr>
          <w:lang w:val="es-BO"/>
        </w:rPr>
        <w:t>Si una fila está completa se procede a eliminar la fila y bajar las que están por encima de la fila removida, en este momento se calcula el nuevo score y si se ha llegado a un score objetivo entonces se aumenta el nivel y por consiguiente la dificultad del juego haciendo que las piezas bajen rápidamente.</w:t>
      </w:r>
    </w:p>
    <w:p w:rsidR="00B81665" w:rsidRDefault="00B81665" w:rsidP="00B81665">
      <w:pPr>
        <w:rPr>
          <w:lang w:val="es-BO"/>
        </w:rPr>
      </w:pPr>
      <w:r>
        <w:rPr>
          <w:lang w:val="es-BO"/>
        </w:rPr>
        <w:t>Se tiene una lista con las puntuaciones más altas y sus respectivos dueños, mostrando siempre los scores de mayor a menor.</w:t>
      </w:r>
    </w:p>
    <w:p w:rsidR="00B81665" w:rsidRPr="00B81665" w:rsidRDefault="00B81665" w:rsidP="00B81665">
      <w:pPr>
        <w:rPr>
          <w:rStyle w:val="Heading1Char"/>
          <w:rFonts w:asciiTheme="minorHAnsi" w:eastAsiaTheme="minorHAnsi" w:hAnsiTheme="minorHAnsi" w:cstheme="minorBidi"/>
          <w:color w:val="595959" w:themeColor="text1" w:themeTint="A6"/>
          <w:sz w:val="20"/>
          <w:lang w:val="es-BO"/>
        </w:rPr>
      </w:pPr>
      <w:bookmarkStart w:id="5" w:name="_GoBack"/>
      <w:bookmarkEnd w:id="5"/>
    </w:p>
    <w:p w:rsidR="00567175" w:rsidRPr="00567175" w:rsidRDefault="00062F64" w:rsidP="00567175">
      <w:pPr>
        <w:pStyle w:val="Heading1"/>
        <w:rPr>
          <w:lang w:val="es-BO"/>
        </w:rPr>
      </w:pPr>
      <w:r w:rsidRPr="00062F64">
        <w:rPr>
          <w:rStyle w:val="Heading1Char"/>
          <w:lang w:val="es-BO"/>
        </w:rPr>
        <w:lastRenderedPageBreak/>
        <w:t>T</w:t>
      </w:r>
      <w:r>
        <w:rPr>
          <w:rStyle w:val="Heading1Char"/>
          <w:lang w:val="es-BO"/>
        </w:rPr>
        <w:t>ecnologías que se usan</w:t>
      </w:r>
    </w:p>
    <w:p w:rsidR="00567175" w:rsidRDefault="00062F64" w:rsidP="00762B05">
      <w:pPr>
        <w:jc w:val="both"/>
        <w:rPr>
          <w:lang w:val="es-BO"/>
        </w:rPr>
      </w:pPr>
      <w:r>
        <w:rPr>
          <w:lang w:val="es-BO"/>
        </w:rPr>
        <w:t xml:space="preserve">Para lograr el objetivo de desarrollar un juego </w:t>
      </w:r>
      <w:proofErr w:type="spellStart"/>
      <w:r>
        <w:rPr>
          <w:lang w:val="es-BO"/>
        </w:rPr>
        <w:t>arcade</w:t>
      </w:r>
      <w:proofErr w:type="spellEnd"/>
      <w:r>
        <w:rPr>
          <w:lang w:val="es-BO"/>
        </w:rPr>
        <w:t xml:space="preserve"> se utilizó las siguientes tecnologías:</w:t>
      </w:r>
    </w:p>
    <w:p w:rsidR="00567175" w:rsidRDefault="00567175" w:rsidP="00762B05">
      <w:pPr>
        <w:jc w:val="both"/>
        <w:rPr>
          <w:lang w:val="es-BO"/>
        </w:rPr>
      </w:pPr>
    </w:p>
    <w:p w:rsidR="00567175" w:rsidRPr="00567175" w:rsidRDefault="00062F64" w:rsidP="00567175">
      <w:pPr>
        <w:pStyle w:val="Heading3"/>
        <w:jc w:val="both"/>
        <w:rPr>
          <w:lang w:val="es-BO"/>
        </w:rPr>
      </w:pPr>
      <w:proofErr w:type="spellStart"/>
      <w:r>
        <w:rPr>
          <w:lang w:val="es-BO"/>
        </w:rPr>
        <w:t>Meteor</w:t>
      </w:r>
      <w:proofErr w:type="spellEnd"/>
    </w:p>
    <w:p w:rsidR="00062F64" w:rsidRDefault="00062F64" w:rsidP="00762B05">
      <w:pPr>
        <w:jc w:val="both"/>
        <w:rPr>
          <w:lang w:val="es-BO"/>
        </w:rPr>
      </w:pPr>
      <w:proofErr w:type="spellStart"/>
      <w:r>
        <w:rPr>
          <w:lang w:val="es-BO"/>
        </w:rPr>
        <w:t>Meteor</w:t>
      </w:r>
      <w:proofErr w:type="spellEnd"/>
      <w:r>
        <w:rPr>
          <w:lang w:val="es-BO"/>
        </w:rPr>
        <w:t xml:space="preserve"> es una plataforma full-</w:t>
      </w:r>
      <w:proofErr w:type="spellStart"/>
      <w:r>
        <w:rPr>
          <w:lang w:val="es-BO"/>
        </w:rPr>
        <w:t>stack</w:t>
      </w:r>
      <w:proofErr w:type="spellEnd"/>
      <w:r>
        <w:rPr>
          <w:lang w:val="es-BO"/>
        </w:rPr>
        <w:t xml:space="preserve"> de código abierto para desarrollar aplicaciones web, móviles y de escritorio. Nos brinda una serie de tecnologías para </w:t>
      </w:r>
      <w:r>
        <w:rPr>
          <w:lang w:val="es-BO"/>
        </w:rPr>
        <w:t>construir aplicaciones reactivas y conectadas entre clientes</w:t>
      </w:r>
      <w:r>
        <w:rPr>
          <w:lang w:val="es-BO"/>
        </w:rPr>
        <w:t xml:space="preserve">, herramientas,  y paquetes desde Node.js y la comunidad de </w:t>
      </w:r>
      <w:proofErr w:type="spellStart"/>
      <w:r>
        <w:rPr>
          <w:lang w:val="es-BO"/>
        </w:rPr>
        <w:t>Javascript</w:t>
      </w:r>
      <w:proofErr w:type="spellEnd"/>
      <w:r>
        <w:rPr>
          <w:lang w:val="es-BO"/>
        </w:rPr>
        <w:t>.</w:t>
      </w:r>
      <w:r>
        <w:rPr>
          <w:lang w:val="es-BO"/>
        </w:rPr>
        <w:br/>
      </w:r>
    </w:p>
    <w:p w:rsidR="00062F64" w:rsidRDefault="00062F64" w:rsidP="00762B05">
      <w:pPr>
        <w:pStyle w:val="ListBullet"/>
        <w:jc w:val="both"/>
        <w:rPr>
          <w:lang w:val="es-BO"/>
        </w:rPr>
      </w:pPr>
      <w:proofErr w:type="spellStart"/>
      <w:r>
        <w:rPr>
          <w:lang w:val="es-BO"/>
        </w:rPr>
        <w:t>Meteor</w:t>
      </w:r>
      <w:proofErr w:type="spellEnd"/>
      <w:r>
        <w:rPr>
          <w:lang w:val="es-BO"/>
        </w:rPr>
        <w:t xml:space="preserve"> nos permite desarrollar en </w:t>
      </w:r>
      <w:r w:rsidRPr="00B81665">
        <w:rPr>
          <w:b/>
          <w:lang w:val="es-BO"/>
        </w:rPr>
        <w:t>un solo lenguaje</w:t>
      </w:r>
      <w:r>
        <w:rPr>
          <w:lang w:val="es-BO"/>
        </w:rPr>
        <w:t xml:space="preserve">, </w:t>
      </w:r>
      <w:proofErr w:type="spellStart"/>
      <w:r>
        <w:rPr>
          <w:lang w:val="es-BO"/>
        </w:rPr>
        <w:t>Javascript</w:t>
      </w:r>
      <w:proofErr w:type="spellEnd"/>
      <w:r>
        <w:rPr>
          <w:lang w:val="es-BO"/>
        </w:rPr>
        <w:t xml:space="preserve">, en </w:t>
      </w:r>
      <w:r w:rsidRPr="00B81665">
        <w:rPr>
          <w:b/>
          <w:lang w:val="es-BO"/>
        </w:rPr>
        <w:t>todos los entornos</w:t>
      </w:r>
      <w:r>
        <w:rPr>
          <w:lang w:val="es-BO"/>
        </w:rPr>
        <w:t>, servidores de aplicación, buscadores web y dispositivos móviles.</w:t>
      </w:r>
    </w:p>
    <w:p w:rsidR="00062F64" w:rsidRDefault="00062F64" w:rsidP="00762B05">
      <w:pPr>
        <w:pStyle w:val="ListBullet"/>
        <w:jc w:val="both"/>
        <w:rPr>
          <w:lang w:val="es-BO"/>
        </w:rPr>
      </w:pPr>
      <w:proofErr w:type="spellStart"/>
      <w:r>
        <w:rPr>
          <w:lang w:val="es-BO"/>
        </w:rPr>
        <w:t>Meteor</w:t>
      </w:r>
      <w:proofErr w:type="spellEnd"/>
      <w:r>
        <w:rPr>
          <w:lang w:val="es-BO"/>
        </w:rPr>
        <w:t xml:space="preserve"> usa data </w:t>
      </w:r>
      <w:proofErr w:type="spellStart"/>
      <w:r w:rsidRPr="00B81665">
        <w:rPr>
          <w:b/>
          <w:lang w:val="es-BO"/>
        </w:rPr>
        <w:t>on</w:t>
      </w:r>
      <w:proofErr w:type="spellEnd"/>
      <w:r w:rsidRPr="00B81665">
        <w:rPr>
          <w:b/>
          <w:lang w:val="es-BO"/>
        </w:rPr>
        <w:t xml:space="preserve"> </w:t>
      </w:r>
      <w:proofErr w:type="spellStart"/>
      <w:r w:rsidRPr="00B81665">
        <w:rPr>
          <w:b/>
          <w:lang w:val="es-BO"/>
        </w:rPr>
        <w:t>the</w:t>
      </w:r>
      <w:proofErr w:type="spellEnd"/>
      <w:r w:rsidRPr="00B81665">
        <w:rPr>
          <w:b/>
          <w:lang w:val="es-BO"/>
        </w:rPr>
        <w:t xml:space="preserve"> </w:t>
      </w:r>
      <w:proofErr w:type="spellStart"/>
      <w:r w:rsidRPr="00B81665">
        <w:rPr>
          <w:b/>
          <w:lang w:val="es-BO"/>
        </w:rPr>
        <w:t>wire</w:t>
      </w:r>
      <w:proofErr w:type="spellEnd"/>
      <w:r>
        <w:rPr>
          <w:lang w:val="es-BO"/>
        </w:rPr>
        <w:t>, lo que significa que el servidor envía información, no HTML, y el cliente la representa.</w:t>
      </w:r>
    </w:p>
    <w:p w:rsidR="00062F64" w:rsidRDefault="00062F64" w:rsidP="00762B05">
      <w:pPr>
        <w:pStyle w:val="ListBullet"/>
        <w:jc w:val="both"/>
        <w:rPr>
          <w:lang w:val="es-BO"/>
        </w:rPr>
      </w:pPr>
      <w:proofErr w:type="spellStart"/>
      <w:r>
        <w:rPr>
          <w:lang w:val="es-BO"/>
        </w:rPr>
        <w:t>Meteor</w:t>
      </w:r>
      <w:proofErr w:type="spellEnd"/>
      <w:r>
        <w:rPr>
          <w:lang w:val="es-BO"/>
        </w:rPr>
        <w:t xml:space="preserve"> abraza el </w:t>
      </w:r>
      <w:r w:rsidRPr="00B81665">
        <w:rPr>
          <w:b/>
          <w:lang w:val="es-BO"/>
        </w:rPr>
        <w:t>ecosistema</w:t>
      </w:r>
      <w:r>
        <w:rPr>
          <w:lang w:val="es-BO"/>
        </w:rPr>
        <w:t xml:space="preserve">, brindando lo mejor de la comunidad activa de </w:t>
      </w:r>
      <w:proofErr w:type="spellStart"/>
      <w:r>
        <w:rPr>
          <w:lang w:val="es-BO"/>
        </w:rPr>
        <w:t>Javascript</w:t>
      </w:r>
      <w:proofErr w:type="spellEnd"/>
      <w:r>
        <w:rPr>
          <w:lang w:val="es-BO"/>
        </w:rPr>
        <w:t>.</w:t>
      </w:r>
    </w:p>
    <w:p w:rsidR="00762B05" w:rsidRDefault="00062F64" w:rsidP="00762B05">
      <w:pPr>
        <w:pStyle w:val="ListBullet"/>
        <w:jc w:val="both"/>
        <w:rPr>
          <w:lang w:val="es-BO"/>
        </w:rPr>
      </w:pPr>
      <w:proofErr w:type="spellStart"/>
      <w:r>
        <w:rPr>
          <w:lang w:val="es-BO"/>
        </w:rPr>
        <w:t>Meteor</w:t>
      </w:r>
      <w:proofErr w:type="spellEnd"/>
      <w:r>
        <w:rPr>
          <w:lang w:val="es-BO"/>
        </w:rPr>
        <w:t xml:space="preserve"> provee </w:t>
      </w:r>
      <w:r w:rsidRPr="00B81665">
        <w:rPr>
          <w:b/>
          <w:lang w:val="es-BO"/>
        </w:rPr>
        <w:t>reactividad completa</w:t>
      </w:r>
      <w:r>
        <w:rPr>
          <w:lang w:val="es-BO"/>
        </w:rPr>
        <w:t xml:space="preserve">, permitiendo al UI reflejar sin ningún problema </w:t>
      </w:r>
      <w:r w:rsidR="00762B05">
        <w:rPr>
          <w:lang w:val="es-BO"/>
        </w:rPr>
        <w:t>el estado real de la aplicación con el mínimo esfuerzo de desarrollo.</w:t>
      </w:r>
    </w:p>
    <w:p w:rsidR="00567175" w:rsidRDefault="00567175" w:rsidP="00567175">
      <w:pPr>
        <w:pStyle w:val="ListBullet"/>
        <w:numPr>
          <w:ilvl w:val="0"/>
          <w:numId w:val="0"/>
        </w:numPr>
        <w:jc w:val="both"/>
        <w:rPr>
          <w:lang w:val="es-BO"/>
        </w:rPr>
      </w:pPr>
    </w:p>
    <w:p w:rsidR="00D9792D" w:rsidRDefault="00D9792D" w:rsidP="00D9792D">
      <w:pPr>
        <w:pStyle w:val="Heading3"/>
        <w:rPr>
          <w:lang w:val="es-BO"/>
        </w:rPr>
      </w:pPr>
      <w:proofErr w:type="spellStart"/>
      <w:r>
        <w:rPr>
          <w:lang w:val="es-BO"/>
        </w:rPr>
        <w:t>MongoDB</w:t>
      </w:r>
      <w:proofErr w:type="spellEnd"/>
    </w:p>
    <w:p w:rsidR="00D9792D" w:rsidRPr="00D9792D" w:rsidRDefault="00D9792D" w:rsidP="003D17B0">
      <w:pPr>
        <w:jc w:val="both"/>
        <w:rPr>
          <w:lang w:val="es-BO"/>
        </w:rPr>
      </w:pPr>
      <w:proofErr w:type="spellStart"/>
      <w:r>
        <w:rPr>
          <w:lang w:val="es-BO"/>
        </w:rPr>
        <w:t>MongoDB</w:t>
      </w:r>
      <w:proofErr w:type="spellEnd"/>
      <w:r>
        <w:rPr>
          <w:lang w:val="es-BO"/>
        </w:rPr>
        <w:t xml:space="preserve"> es un DBMS </w:t>
      </w:r>
      <w:proofErr w:type="spellStart"/>
      <w:r w:rsidRPr="00B81665">
        <w:rPr>
          <w:b/>
          <w:lang w:val="es-BO"/>
        </w:rPr>
        <w:t>NoSQL</w:t>
      </w:r>
      <w:proofErr w:type="spellEnd"/>
      <w:r>
        <w:rPr>
          <w:lang w:val="es-BO"/>
        </w:rPr>
        <w:t xml:space="preserve"> orientado a documentos de código abierto, que forma parte de la nueva familia de sistemas de bases de datos </w:t>
      </w:r>
      <w:proofErr w:type="spellStart"/>
      <w:r>
        <w:rPr>
          <w:lang w:val="es-BO"/>
        </w:rPr>
        <w:t>NoSQL</w:t>
      </w:r>
      <w:proofErr w:type="spellEnd"/>
      <w:r>
        <w:rPr>
          <w:lang w:val="es-BO"/>
        </w:rPr>
        <w:t xml:space="preserve">. </w:t>
      </w:r>
      <w:proofErr w:type="spellStart"/>
      <w:r>
        <w:rPr>
          <w:lang w:val="es-BO"/>
        </w:rPr>
        <w:t>MongoDB</w:t>
      </w:r>
      <w:proofErr w:type="spellEnd"/>
      <w:r>
        <w:rPr>
          <w:lang w:val="es-BO"/>
        </w:rPr>
        <w:t xml:space="preserve"> guarda estructuras de datos en documentos similares a JSON con un esquema dinámico (</w:t>
      </w:r>
      <w:proofErr w:type="spellStart"/>
      <w:r>
        <w:rPr>
          <w:lang w:val="es-BO"/>
        </w:rPr>
        <w:t>MongoDB</w:t>
      </w:r>
      <w:proofErr w:type="spellEnd"/>
      <w:r>
        <w:rPr>
          <w:lang w:val="es-BO"/>
        </w:rPr>
        <w:t xml:space="preserve"> utiliza una especificación llamada BSON), haciendo que la integración de datos en ciertas aplicaciones sea </w:t>
      </w:r>
      <w:r w:rsidR="003D17B0">
        <w:rPr>
          <w:lang w:val="es-BO"/>
        </w:rPr>
        <w:t>más</w:t>
      </w:r>
      <w:r>
        <w:rPr>
          <w:lang w:val="es-BO"/>
        </w:rPr>
        <w:t xml:space="preserve"> fácil y rápida.</w:t>
      </w:r>
    </w:p>
    <w:p w:rsidR="00567175" w:rsidRDefault="00567175" w:rsidP="00762B05">
      <w:pPr>
        <w:pStyle w:val="Heading3"/>
        <w:rPr>
          <w:lang w:val="es-BO"/>
        </w:rPr>
      </w:pPr>
    </w:p>
    <w:p w:rsidR="00762B05" w:rsidRDefault="00762B05" w:rsidP="00762B05">
      <w:pPr>
        <w:pStyle w:val="Heading3"/>
        <w:rPr>
          <w:lang w:val="es-BO"/>
        </w:rPr>
      </w:pPr>
      <w:r>
        <w:rPr>
          <w:lang w:val="es-BO"/>
        </w:rPr>
        <w:t>HTML5</w:t>
      </w:r>
    </w:p>
    <w:p w:rsidR="00762B05" w:rsidRDefault="00762B05" w:rsidP="00D9792D">
      <w:pPr>
        <w:jc w:val="both"/>
        <w:rPr>
          <w:lang w:val="es-BO"/>
        </w:rPr>
      </w:pPr>
      <w:r>
        <w:rPr>
          <w:lang w:val="es-BO"/>
        </w:rPr>
        <w:t xml:space="preserve">Para </w:t>
      </w:r>
      <w:proofErr w:type="spellStart"/>
      <w:r>
        <w:rPr>
          <w:lang w:val="es-BO"/>
        </w:rPr>
        <w:t>renderizar</w:t>
      </w:r>
      <w:proofErr w:type="spellEnd"/>
      <w:r>
        <w:rPr>
          <w:lang w:val="es-BO"/>
        </w:rPr>
        <w:t xml:space="preserve"> los bloques del juego </w:t>
      </w:r>
      <w:proofErr w:type="spellStart"/>
      <w:r>
        <w:rPr>
          <w:lang w:val="es-BO"/>
        </w:rPr>
        <w:t>arcade</w:t>
      </w:r>
      <w:proofErr w:type="spellEnd"/>
      <w:r>
        <w:rPr>
          <w:lang w:val="es-BO"/>
        </w:rPr>
        <w:t xml:space="preserve"> se utilizó el elemento </w:t>
      </w:r>
      <w:proofErr w:type="spellStart"/>
      <w:r>
        <w:rPr>
          <w:lang w:val="es-BO"/>
        </w:rPr>
        <w:t>canvas</w:t>
      </w:r>
      <w:proofErr w:type="spellEnd"/>
      <w:r>
        <w:rPr>
          <w:lang w:val="es-BO"/>
        </w:rPr>
        <w:t xml:space="preserve"> de HTML5.</w:t>
      </w:r>
      <w:r>
        <w:rPr>
          <w:lang w:val="es-BO"/>
        </w:rPr>
        <w:br/>
        <w:t xml:space="preserve">Este elemento se usa para dibujar gráficos, dinámicamente, usando </w:t>
      </w:r>
      <w:proofErr w:type="spellStart"/>
      <w:r>
        <w:rPr>
          <w:lang w:val="es-BO"/>
        </w:rPr>
        <w:t>Javascript</w:t>
      </w:r>
      <w:proofErr w:type="spellEnd"/>
      <w:r>
        <w:rPr>
          <w:lang w:val="es-BO"/>
        </w:rPr>
        <w:t xml:space="preserve">, el elemento </w:t>
      </w:r>
      <w:proofErr w:type="spellStart"/>
      <w:r>
        <w:rPr>
          <w:lang w:val="es-BO"/>
        </w:rPr>
        <w:t>canvas</w:t>
      </w:r>
      <w:proofErr w:type="spellEnd"/>
      <w:r>
        <w:rPr>
          <w:lang w:val="es-BO"/>
        </w:rPr>
        <w:t xml:space="preserve"> es sólo un contenedor para gráficos, es necesario utilizar </w:t>
      </w:r>
      <w:proofErr w:type="spellStart"/>
      <w:r>
        <w:rPr>
          <w:lang w:val="es-BO"/>
        </w:rPr>
        <w:t>Javascript</w:t>
      </w:r>
      <w:proofErr w:type="spellEnd"/>
      <w:r>
        <w:rPr>
          <w:lang w:val="es-BO"/>
        </w:rPr>
        <w:t xml:space="preserve"> para realmente dibujar los gráficos utilizando varios métodos para dibujar figuras, establecer colores, texto, e imágenes.</w:t>
      </w:r>
    </w:p>
    <w:p w:rsidR="00D9792D" w:rsidRDefault="00D9792D" w:rsidP="00762B05">
      <w:pPr>
        <w:rPr>
          <w:lang w:val="es-BO"/>
        </w:rPr>
      </w:pPr>
    </w:p>
    <w:p w:rsidR="00D9792D" w:rsidRDefault="00D9792D" w:rsidP="00762B05">
      <w:pPr>
        <w:rPr>
          <w:lang w:val="es-BO"/>
        </w:rPr>
      </w:pPr>
    </w:p>
    <w:p w:rsidR="00D9792D" w:rsidRDefault="00D9792D" w:rsidP="00762B05">
      <w:pPr>
        <w:rPr>
          <w:lang w:val="es-BO"/>
        </w:rPr>
      </w:pPr>
    </w:p>
    <w:p w:rsidR="00D9792D" w:rsidRDefault="00D9792D" w:rsidP="00762B05">
      <w:pPr>
        <w:rPr>
          <w:lang w:val="es-BO"/>
        </w:rPr>
      </w:pPr>
    </w:p>
    <w:p w:rsidR="00D9792D" w:rsidRDefault="00D9792D" w:rsidP="00762B05">
      <w:pPr>
        <w:rPr>
          <w:lang w:val="es-BO"/>
        </w:rPr>
      </w:pPr>
    </w:p>
    <w:p w:rsidR="00762B05" w:rsidRDefault="00762B05" w:rsidP="00762B05">
      <w:pPr>
        <w:pStyle w:val="Heading1"/>
        <w:rPr>
          <w:lang w:val="es-BO"/>
        </w:rPr>
      </w:pPr>
      <w:r>
        <w:rPr>
          <w:lang w:val="es-BO"/>
        </w:rPr>
        <w:lastRenderedPageBreak/>
        <w:t>Diagrama de Base de Datos</w:t>
      </w:r>
    </w:p>
    <w:p w:rsidR="00D9792D" w:rsidRDefault="00D9792D" w:rsidP="00D9792D">
      <w:pPr>
        <w:jc w:val="both"/>
        <w:rPr>
          <w:lang w:val="es-BO"/>
        </w:rPr>
      </w:pPr>
      <w:r>
        <w:rPr>
          <w:lang w:val="es-BO"/>
        </w:rPr>
        <w:t>Para la base de datos sólo se diseñó una entidad Score ya que la aplicación no necesita almacenar información adicional.</w:t>
      </w:r>
    </w:p>
    <w:p w:rsidR="00D9792D" w:rsidRDefault="00D9792D" w:rsidP="00D9792D">
      <w:pPr>
        <w:rPr>
          <w:noProof/>
          <w:lang w:val="es-BO" w:eastAsia="es-BO"/>
        </w:rPr>
      </w:pPr>
      <w:r>
        <w:rPr>
          <w:noProof/>
          <w:lang w:val="es-BO" w:eastAsia="es-BO"/>
        </w:rPr>
        <w:drawing>
          <wp:anchor distT="0" distB="0" distL="114300" distR="114300" simplePos="0" relativeHeight="251671552" behindDoc="0" locked="0" layoutInCell="1" allowOverlap="1" wp14:anchorId="2D9AF673" wp14:editId="2CED7737">
            <wp:simplePos x="0" y="0"/>
            <wp:positionH relativeFrom="margin">
              <wp:align>center</wp:align>
            </wp:positionH>
            <wp:positionV relativeFrom="paragraph">
              <wp:posOffset>372229</wp:posOffset>
            </wp:positionV>
            <wp:extent cx="2009140" cy="1461135"/>
            <wp:effectExtent l="0" t="0" r="0" b="571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ore_entity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1" t="31565" r="7136" b="6822"/>
                    <a:stretch/>
                  </pic:blipFill>
                  <pic:spPr bwMode="auto">
                    <a:xfrm>
                      <a:off x="0" y="0"/>
                      <a:ext cx="2009140" cy="146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792D" w:rsidRPr="00D9792D" w:rsidRDefault="00D9792D" w:rsidP="00D9792D">
      <w:pPr>
        <w:rPr>
          <w:lang w:val="es-BO"/>
        </w:rPr>
      </w:pPr>
    </w:p>
    <w:p w:rsidR="004B463D" w:rsidRDefault="004B463D" w:rsidP="00762B05">
      <w:pPr>
        <w:pStyle w:val="ListBullet"/>
        <w:numPr>
          <w:ilvl w:val="0"/>
          <w:numId w:val="0"/>
        </w:numPr>
        <w:jc w:val="both"/>
        <w:rPr>
          <w:lang w:val="es-BO"/>
        </w:rPr>
      </w:pPr>
    </w:p>
    <w:p w:rsidR="004B463D" w:rsidRDefault="004B463D" w:rsidP="004B463D">
      <w:pPr>
        <w:pStyle w:val="Heading1"/>
        <w:rPr>
          <w:lang w:val="es-BO"/>
        </w:rPr>
      </w:pPr>
      <w:r>
        <w:rPr>
          <w:lang w:val="es-BO"/>
        </w:rPr>
        <w:t>Arquitectura</w:t>
      </w:r>
    </w:p>
    <w:p w:rsidR="004B463D" w:rsidRPr="00F248EE" w:rsidRDefault="004B463D" w:rsidP="004B463D">
      <w:pPr>
        <w:rPr>
          <w:lang w:val="es-BO"/>
        </w:rPr>
      </w:pPr>
      <w:r>
        <w:rPr>
          <w:noProof/>
          <w:lang w:val="es-BO" w:eastAsia="es-BO"/>
        </w:rPr>
        <w:drawing>
          <wp:anchor distT="0" distB="0" distL="114300" distR="114300" simplePos="0" relativeHeight="251672576" behindDoc="0" locked="0" layoutInCell="1" allowOverlap="1" wp14:anchorId="7C43C8CE" wp14:editId="4F7B8730">
            <wp:simplePos x="0" y="0"/>
            <wp:positionH relativeFrom="margin">
              <wp:align>left</wp:align>
            </wp:positionH>
            <wp:positionV relativeFrom="paragraph">
              <wp:posOffset>388983</wp:posOffset>
            </wp:positionV>
            <wp:extent cx="5664200" cy="360108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rquitectur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BO"/>
        </w:rPr>
        <w:t>La arquitectura de la aplicación es muy simple:</w:t>
      </w:r>
      <w:r>
        <w:rPr>
          <w:lang w:val="es-BO"/>
        </w:rPr>
        <w:br/>
      </w:r>
      <w:r w:rsidRPr="00F248EE">
        <w:rPr>
          <w:rStyle w:val="Heading3Char"/>
          <w:lang w:val="es-BO"/>
        </w:rPr>
        <w:t xml:space="preserve">Arquitectura juego </w:t>
      </w:r>
      <w:proofErr w:type="spellStart"/>
      <w:r w:rsidRPr="00F248EE">
        <w:rPr>
          <w:rStyle w:val="Heading3Char"/>
          <w:lang w:val="es-BO"/>
        </w:rPr>
        <w:t>Tetris</w:t>
      </w:r>
      <w:proofErr w:type="spellEnd"/>
      <w:r w:rsidRPr="00F248EE">
        <w:rPr>
          <w:rStyle w:val="Heading3Char"/>
          <w:lang w:val="es-BO"/>
        </w:rPr>
        <w:t>:</w:t>
      </w:r>
    </w:p>
    <w:p w:rsidR="00E87C09" w:rsidRPr="004B463D" w:rsidRDefault="00E87C09" w:rsidP="00080AEA">
      <w:pPr>
        <w:jc w:val="both"/>
        <w:rPr>
          <w:lang w:val="es-BO"/>
        </w:rPr>
      </w:pPr>
    </w:p>
    <w:sectPr w:rsidR="00E87C09" w:rsidRPr="004B463D"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E70" w:rsidRDefault="00C35E70">
      <w:pPr>
        <w:spacing w:before="0" w:after="0" w:line="240" w:lineRule="auto"/>
      </w:pPr>
      <w:r>
        <w:separator/>
      </w:r>
    </w:p>
  </w:endnote>
  <w:endnote w:type="continuationSeparator" w:id="0">
    <w:p w:rsidR="00C35E70" w:rsidRDefault="00C35E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8166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E70" w:rsidRDefault="00C35E70">
      <w:pPr>
        <w:spacing w:before="0" w:after="0" w:line="240" w:lineRule="auto"/>
      </w:pPr>
      <w:r>
        <w:separator/>
      </w:r>
    </w:p>
  </w:footnote>
  <w:footnote w:type="continuationSeparator" w:id="0">
    <w:p w:rsidR="00C35E70" w:rsidRDefault="00C35E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BD"/>
    <w:rsid w:val="00062F64"/>
    <w:rsid w:val="00080AEA"/>
    <w:rsid w:val="002163EE"/>
    <w:rsid w:val="003806E6"/>
    <w:rsid w:val="003D17B0"/>
    <w:rsid w:val="004B463D"/>
    <w:rsid w:val="005338AE"/>
    <w:rsid w:val="00567175"/>
    <w:rsid w:val="006704D8"/>
    <w:rsid w:val="00762B05"/>
    <w:rsid w:val="00901463"/>
    <w:rsid w:val="009E3DBD"/>
    <w:rsid w:val="00B81665"/>
    <w:rsid w:val="00C35E70"/>
    <w:rsid w:val="00D9792D"/>
    <w:rsid w:val="00E87C09"/>
    <w:rsid w:val="00F2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75BF7F-D7D2-4AE8-8ACE-99CA024A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ko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06"/>
    <w:rsid w:val="00A3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BCDB74B460DB459E9B1F310A93DC9B65">
    <w:name w:val="BCDB74B460DB459E9B1F310A93DC9B65"/>
  </w:style>
  <w:style w:type="paragraph" w:customStyle="1" w:styleId="84356013A46F43E68EA22E0EBFC66022">
    <w:name w:val="84356013A46F43E68EA22E0EBFC66022"/>
  </w:style>
  <w:style w:type="paragraph" w:customStyle="1" w:styleId="6A549D2B22B84CFF9B89F197A5DBF982">
    <w:name w:val="6A549D2B22B84CFF9B89F197A5DBF982"/>
  </w:style>
  <w:style w:type="paragraph" w:customStyle="1" w:styleId="F9643C103CB34313A5281FC7FB162AE7">
    <w:name w:val="F9643C103CB34313A5281FC7FB162A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2016-08-15T00:00:00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478FA5-1B16-42EE-9F53-53D1B4E0D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64</TotalTime>
  <Pages>4</Pages>
  <Words>594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Reporte Técnico</vt:lpstr>
    </vt:vector>
  </TitlesOfParts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Técnico</dc:title>
  <dc:subject>Proyecto Tetris</dc:subject>
  <dc:creator>Maiko Alberto</dc:creator>
  <cp:keywords>Programación Web</cp:keywords>
  <cp:lastModifiedBy>Maiko</cp:lastModifiedBy>
  <cp:revision>8</cp:revision>
  <dcterms:created xsi:type="dcterms:W3CDTF">2016-08-15T07:36:00Z</dcterms:created>
  <dcterms:modified xsi:type="dcterms:W3CDTF">2016-08-15T08:42:00Z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